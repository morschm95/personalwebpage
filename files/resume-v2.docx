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61" w:rsidRDefault="00A76880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0E6067F40BF04DA79BF1069F3DB0DC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508C5">
            <w:t>Matthew Morscher</w:t>
          </w:r>
        </w:sdtContent>
      </w:sdt>
    </w:p>
    <w:p w:rsidR="00952E41" w:rsidRPr="00D105EC" w:rsidRDefault="00DA0009">
      <w:sdt>
        <w:sdtPr>
          <w:alias w:val="Address"/>
          <w:tag w:val=""/>
          <w:id w:val="-593780209"/>
          <w:placeholder>
            <w:docPart w:val="AB3267BC976C4CACB9F0B74699AF84A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508C5">
            <w:t>5500 Wabash Ave CM444 Terre Haute, IN 47803</w:t>
          </w:r>
        </w:sdtContent>
      </w:sdt>
      <w:r w:rsidR="00CB1836">
        <w:t> </w:t>
      </w:r>
      <w:r w:rsidR="00CB1836">
        <w:br/>
      </w:r>
      <w:sdt>
        <w:sdtPr>
          <w:alias w:val="Telephone"/>
          <w:tag w:val=""/>
          <w:id w:val="-1416317146"/>
          <w:placeholder>
            <w:docPart w:val="FAC2002ECBAB4AF1AD8EC7040E19ED2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7992">
            <w:t>614-507-9704</w:t>
          </w:r>
        </w:sdtContent>
      </w:sdt>
      <w:r w:rsidR="00A76880">
        <w:t> | </w:t>
      </w:r>
      <w:sdt>
        <w:sdtPr>
          <w:alias w:val="Email"/>
          <w:tag w:val=""/>
          <w:id w:val="-391963670"/>
          <w:placeholder>
            <w:docPart w:val="2E535F75FFBE497BAE5D0A388DDA58A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17992">
            <w:t>morschm@rose-hulman.edu</w:t>
          </w:r>
        </w:sdtContent>
      </w:sdt>
      <w:r w:rsidR="002A2EE0">
        <w:t xml:space="preserve"> </w:t>
      </w:r>
      <w:r w:rsidR="00CB1836">
        <w:br/>
      </w:r>
      <w:hyperlink r:id="rId9" w:history="1">
        <w:r w:rsidR="000239A0" w:rsidRPr="00FF34F9">
          <w:rPr>
            <w:rStyle w:val="Hyperlink"/>
          </w:rPr>
          <w:t>http://www.linkedin.com/in/matthewmorscher/</w:t>
        </w:r>
      </w:hyperlink>
      <w:r w:rsidR="000239A0">
        <w:tab/>
      </w:r>
      <w:r w:rsidR="00AE795B">
        <w:br/>
      </w:r>
      <w:hyperlink r:id="rId10" w:history="1">
        <w:bookmarkStart w:id="0" w:name="_GoBack"/>
        <w:bookmarkEnd w:id="0"/>
        <w:r w:rsidR="000239A0" w:rsidRPr="00FF34F9">
          <w:rPr>
            <w:rStyle w:val="Hyperlink"/>
          </w:rPr>
          <w:t>matthewmorscher.com</w:t>
        </w:r>
      </w:hyperlink>
      <w:r w:rsidR="000239A0">
        <w:tab/>
      </w:r>
    </w:p>
    <w:p w:rsidR="00E06161" w:rsidRDefault="00A76880" w:rsidP="00643325">
      <w:pPr>
        <w:pStyle w:val="SectionHeading"/>
        <w:spacing w:before="300"/>
      </w:pPr>
      <w:r>
        <w:t>Education</w:t>
      </w:r>
    </w:p>
    <w:p w:rsidR="00E06161" w:rsidRDefault="00EA5829">
      <w:pPr>
        <w:pStyle w:val="Subsection"/>
        <w:spacing w:before="100"/>
      </w:pPr>
      <w:r>
        <w:t>BAChelors of science</w:t>
      </w:r>
      <w:r w:rsidR="00A76880">
        <w:t> | </w:t>
      </w:r>
      <w:r w:rsidR="00C774E3">
        <w:t xml:space="preserve">Rose-hulman institute of technology | </w:t>
      </w:r>
      <w:r>
        <w:t>may 2018</w:t>
      </w:r>
    </w:p>
    <w:p w:rsidR="00E06161" w:rsidRDefault="00A76880" w:rsidP="000239A0">
      <w:pPr>
        <w:pStyle w:val="ListBullet"/>
        <w:numPr>
          <w:ilvl w:val="0"/>
          <w:numId w:val="0"/>
        </w:numPr>
        <w:ind w:left="144" w:hanging="144"/>
      </w:pPr>
      <w:r w:rsidRPr="004C6464">
        <w:rPr>
          <w:b/>
        </w:rPr>
        <w:t>Major</w:t>
      </w:r>
      <w:r>
        <w:t xml:space="preserve">: </w:t>
      </w:r>
      <w:r w:rsidR="00EA5829">
        <w:t>Computer Engineering</w:t>
      </w:r>
      <w:r w:rsidR="000239A0">
        <w:tab/>
      </w:r>
      <w:r w:rsidRPr="004C6464">
        <w:rPr>
          <w:b/>
        </w:rPr>
        <w:t>Minor</w:t>
      </w:r>
      <w:r>
        <w:t>:</w:t>
      </w:r>
      <w:r w:rsidR="00EA5829">
        <w:t xml:space="preserve"> Computer Science</w:t>
      </w:r>
    </w:p>
    <w:p w:rsidR="00134E22" w:rsidRDefault="003C5832" w:rsidP="00D80309">
      <w:pPr>
        <w:pStyle w:val="ListBullet"/>
        <w:numPr>
          <w:ilvl w:val="0"/>
          <w:numId w:val="0"/>
        </w:numPr>
        <w:ind w:left="144" w:hanging="144"/>
      </w:pPr>
      <w:r w:rsidRPr="00513F32">
        <w:rPr>
          <w:b/>
        </w:rPr>
        <w:t>GPA</w:t>
      </w:r>
      <w:r>
        <w:t>: 3.45</w:t>
      </w:r>
    </w:p>
    <w:p w:rsidR="00EC0D1E" w:rsidRDefault="00EC0D1E" w:rsidP="00EC0D1E">
      <w:pPr>
        <w:pStyle w:val="SectionHeading"/>
        <w:spacing w:before="300"/>
      </w:pPr>
      <w:r>
        <w:t>Experience</w:t>
      </w:r>
    </w:p>
    <w:p w:rsidR="0077482C" w:rsidRDefault="0077482C" w:rsidP="0077482C">
      <w:pPr>
        <w:pStyle w:val="Subsection"/>
        <w:spacing w:before="100"/>
      </w:pPr>
      <w:r>
        <w:t>Software engineering intern | Nextgear capital | june 2016 – August 2016</w:t>
      </w:r>
    </w:p>
    <w:p w:rsidR="002F264E" w:rsidRDefault="002F264E" w:rsidP="002F264E">
      <w:pPr>
        <w:pStyle w:val="ListBullet"/>
      </w:pPr>
      <w:r>
        <w:t>Performed full-stack software development in an Agile environment during two week sprints.</w:t>
      </w:r>
    </w:p>
    <w:p w:rsidR="000C00B7" w:rsidRDefault="000C00B7" w:rsidP="0077482C">
      <w:pPr>
        <w:pStyle w:val="ListBullet"/>
      </w:pPr>
      <w:r>
        <w:t xml:space="preserve">Implemented numerous user interface enhancements related to list management, sorting, database updates, and credentials related to </w:t>
      </w:r>
      <w:proofErr w:type="spellStart"/>
      <w:r>
        <w:t>NextGear</w:t>
      </w:r>
      <w:proofErr w:type="spellEnd"/>
      <w:r>
        <w:t xml:space="preserve"> accounts</w:t>
      </w:r>
    </w:p>
    <w:p w:rsidR="00BE6FF4" w:rsidRDefault="00EF2C84" w:rsidP="00BE6FF4">
      <w:pPr>
        <w:pStyle w:val="ListBullet"/>
      </w:pPr>
      <w:r>
        <w:t>Completed</w:t>
      </w:r>
      <w:r w:rsidR="000C00B7">
        <w:t xml:space="preserve"> numerous website UI enhancements</w:t>
      </w:r>
    </w:p>
    <w:p w:rsidR="0077482C" w:rsidRDefault="00BE6FF4" w:rsidP="00BE6FF4">
      <w:pPr>
        <w:pStyle w:val="ListBullet"/>
      </w:pPr>
      <w:r>
        <w:t>Performed bi-weekly sprint demos to the software development team and entire business side of the company</w:t>
      </w:r>
    </w:p>
    <w:p w:rsidR="00EC0D1E" w:rsidRDefault="00EC0D1E" w:rsidP="00EC0D1E">
      <w:pPr>
        <w:pStyle w:val="Subsection"/>
        <w:spacing w:before="100"/>
      </w:pPr>
      <w:r>
        <w:t>IT Network intern | the scotts miracle-gro | june 2015 – August 2015</w:t>
      </w:r>
    </w:p>
    <w:p w:rsidR="00223B5E" w:rsidRDefault="00223B5E" w:rsidP="00223B5E">
      <w:pPr>
        <w:pStyle w:val="ListBullet"/>
      </w:pPr>
      <w:r>
        <w:t>Configured and troubleshot remote site network devices</w:t>
      </w:r>
    </w:p>
    <w:p w:rsidR="00223B5E" w:rsidRDefault="00223B5E" w:rsidP="00223B5E">
      <w:pPr>
        <w:pStyle w:val="ListBullet"/>
      </w:pPr>
      <w:r>
        <w:t>Traveled to perform onsite installation and debugging of network devices</w:t>
      </w:r>
    </w:p>
    <w:p w:rsidR="00223B5E" w:rsidRDefault="00223B5E" w:rsidP="00223B5E">
      <w:pPr>
        <w:pStyle w:val="ListBullet"/>
      </w:pPr>
      <w:r>
        <w:t>Performed budget and end-of-life analysis for Cisco devices</w:t>
      </w:r>
    </w:p>
    <w:p w:rsidR="00223B5E" w:rsidRDefault="00223B5E" w:rsidP="00223B5E">
      <w:pPr>
        <w:pStyle w:val="ListBullet"/>
      </w:pPr>
      <w:r>
        <w:t xml:space="preserve">Configured and installed remote network camera and utilized a Raspberry Pi to enable the camera feed to be viewed in a </w:t>
      </w:r>
      <w:r w:rsidR="00360626">
        <w:t>cost-effective</w:t>
      </w:r>
      <w:r>
        <w:t xml:space="preserve"> way on a TV</w:t>
      </w:r>
    </w:p>
    <w:p w:rsidR="00223B5E" w:rsidRDefault="00223B5E" w:rsidP="00223B5E">
      <w:pPr>
        <w:pStyle w:val="ListBullet"/>
      </w:pPr>
      <w:r>
        <w:t>Developed website notification tool using HTML, CSS, and JavaScript as part of an intern project</w:t>
      </w:r>
    </w:p>
    <w:p w:rsidR="00410258" w:rsidRDefault="00410258" w:rsidP="00410258">
      <w:pPr>
        <w:pStyle w:val="Subsection"/>
        <w:spacing w:before="100"/>
      </w:pPr>
      <w:r>
        <w:t>Introduction to databases</w:t>
      </w:r>
      <w:r>
        <w:t xml:space="preserve"> | Rose-hulman | </w:t>
      </w:r>
      <w:r w:rsidR="0063337C">
        <w:t xml:space="preserve">December 2016 </w:t>
      </w:r>
      <w:r w:rsidR="0063337C">
        <w:t>–</w:t>
      </w:r>
      <w:r w:rsidR="00F912C5">
        <w:t xml:space="preserve"> </w:t>
      </w:r>
      <w:r>
        <w:t>february 2017</w:t>
      </w:r>
    </w:p>
    <w:p w:rsidR="00410258" w:rsidRDefault="004B5FE4" w:rsidP="00DA117D">
      <w:pPr>
        <w:pStyle w:val="ListBullet"/>
      </w:pPr>
      <w:r>
        <w:t xml:space="preserve">Created </w:t>
      </w:r>
      <w:r w:rsidR="00112829">
        <w:t>an Android application to display all club information at Rose-Hulman</w:t>
      </w:r>
    </w:p>
    <w:p w:rsidR="00112829" w:rsidRDefault="006A71A0" w:rsidP="00DA117D">
      <w:pPr>
        <w:pStyle w:val="ListBullet"/>
      </w:pPr>
      <w:r>
        <w:t xml:space="preserve">Implemented node.js, </w:t>
      </w:r>
      <w:r>
        <w:rPr>
          <w:i/>
        </w:rPr>
        <w:t>Let’s Encrypt</w:t>
      </w:r>
      <w:r>
        <w:t xml:space="preserve">, and </w:t>
      </w:r>
      <w:proofErr w:type="spellStart"/>
      <w:r>
        <w:t>RoseFire</w:t>
      </w:r>
      <w:proofErr w:type="spellEnd"/>
      <w:r>
        <w:t xml:space="preserve"> on the backend</w:t>
      </w:r>
    </w:p>
    <w:p w:rsidR="006A71A0" w:rsidRDefault="006A71A0" w:rsidP="00DA117D">
      <w:pPr>
        <w:pStyle w:val="ListBullet"/>
      </w:pPr>
      <w:r>
        <w:t>Created stored procedures, tables, views, indexes, and triggers on SQL database</w:t>
      </w:r>
    </w:p>
    <w:p w:rsidR="00A95DC7" w:rsidRDefault="00A95DC7" w:rsidP="00A95DC7">
      <w:pPr>
        <w:pStyle w:val="Subsection"/>
        <w:spacing w:before="100"/>
      </w:pPr>
      <w:r>
        <w:t>Advanced Microcomputers</w:t>
      </w:r>
      <w:r>
        <w:t xml:space="preserve"> | Rose-hulman | </w:t>
      </w:r>
      <w:r>
        <w:t>february</w:t>
      </w:r>
      <w:r>
        <w:t xml:space="preserve"> 2017</w:t>
      </w:r>
    </w:p>
    <w:p w:rsidR="00A95DC7" w:rsidRDefault="00554FC4" w:rsidP="00A95DC7">
      <w:pPr>
        <w:pStyle w:val="ListBullet"/>
      </w:pPr>
      <w:r>
        <w:t>Implemented analog-to-digital converter on Pynq-Z1 board</w:t>
      </w:r>
    </w:p>
    <w:p w:rsidR="00A95DC7" w:rsidRDefault="00DA5FB1" w:rsidP="00A95DC7">
      <w:pPr>
        <w:pStyle w:val="ListBullet"/>
      </w:pPr>
      <w:r>
        <w:t>Took input from GoPro and sampled at 1MSPS to recreate a grayscale digital image</w:t>
      </w:r>
      <w:r w:rsidR="00CB767D">
        <w:t xml:space="preserve"> using </w:t>
      </w:r>
      <w:proofErr w:type="spellStart"/>
      <w:r w:rsidR="00CB767D">
        <w:t>Vivado</w:t>
      </w:r>
      <w:proofErr w:type="spellEnd"/>
      <w:r w:rsidR="00CB767D">
        <w:t xml:space="preserve"> and Python</w:t>
      </w:r>
    </w:p>
    <w:p w:rsidR="005C7008" w:rsidRDefault="005C7008" w:rsidP="005C7008">
      <w:pPr>
        <w:pStyle w:val="Subsection"/>
        <w:spacing w:before="100"/>
      </w:pPr>
      <w:r>
        <w:t xml:space="preserve">Computing in a global society | Rose-hulman | September 2016 </w:t>
      </w:r>
      <w:r w:rsidR="0020468B">
        <w:t>–</w:t>
      </w:r>
      <w:r>
        <w:t xml:space="preserve"> </w:t>
      </w:r>
      <w:r w:rsidR="0020468B">
        <w:t>JANuary 2017</w:t>
      </w:r>
    </w:p>
    <w:p w:rsidR="005C7008" w:rsidRDefault="00554FC4" w:rsidP="005C7008">
      <w:pPr>
        <w:pStyle w:val="ListBullet"/>
      </w:pPr>
      <w:r>
        <w:t>Revolutionized</w:t>
      </w:r>
      <w:r w:rsidR="005C7008">
        <w:t xml:space="preserve"> the Swedish healthcare system for the year 2025</w:t>
      </w:r>
    </w:p>
    <w:p w:rsidR="005C7008" w:rsidRDefault="00554FC4" w:rsidP="00247E08">
      <w:pPr>
        <w:pStyle w:val="ListBullet"/>
      </w:pPr>
      <w:r>
        <w:t>Worked</w:t>
      </w:r>
      <w:r w:rsidR="005C7008">
        <w:t xml:space="preserve"> remotely with </w:t>
      </w:r>
      <w:r w:rsidR="00265E1C">
        <w:t>Gannon University (Erie, PA) and Uppsala University (Uppsala, Sweden)</w:t>
      </w:r>
      <w:r w:rsidR="008C342D">
        <w:t xml:space="preserve"> in two time zones</w:t>
      </w:r>
    </w:p>
    <w:p w:rsidR="00E06161" w:rsidRDefault="00A76880" w:rsidP="00643325">
      <w:pPr>
        <w:pStyle w:val="SectionHeading"/>
        <w:spacing w:before="300"/>
      </w:pPr>
      <w:r>
        <w:t>Skills &amp; Abilities</w:t>
      </w:r>
    </w:p>
    <w:p w:rsidR="00E06161" w:rsidRDefault="004C6C76" w:rsidP="00297A99">
      <w:pPr>
        <w:pStyle w:val="Subsection"/>
        <w:spacing w:before="100" w:after="60"/>
      </w:pPr>
      <w:r>
        <w:t>So</w:t>
      </w:r>
      <w:r w:rsidR="00FD4E43">
        <w:t>ftware</w:t>
      </w:r>
    </w:p>
    <w:p w:rsidR="00E06161" w:rsidRDefault="00FD4E43">
      <w:pPr>
        <w:pStyle w:val="ListBullet"/>
      </w:pPr>
      <w:r>
        <w:t>HTML,</w:t>
      </w:r>
      <w:r w:rsidR="0077482C">
        <w:t xml:space="preserve"> JavaScript</w:t>
      </w:r>
      <w:r w:rsidR="00E04F9E">
        <w:t>,</w:t>
      </w:r>
      <w:r w:rsidR="0097596B">
        <w:t xml:space="preserve"> AngularJS,</w:t>
      </w:r>
      <w:r w:rsidR="00E04F9E">
        <w:t xml:space="preserve"> CSS</w:t>
      </w:r>
      <w:r w:rsidR="00257A42">
        <w:t>,</w:t>
      </w:r>
      <w:r w:rsidR="004C3A53">
        <w:t xml:space="preserve"> </w:t>
      </w:r>
      <w:r w:rsidR="00722C9D">
        <w:t xml:space="preserve">Java, </w:t>
      </w:r>
      <w:r w:rsidR="00C27BC8">
        <w:t>C,</w:t>
      </w:r>
      <w:r w:rsidR="009E6473">
        <w:t xml:space="preserve"> Python,</w:t>
      </w:r>
      <w:r w:rsidR="00B8585B">
        <w:t xml:space="preserve"> </w:t>
      </w:r>
      <w:r w:rsidR="000F57E4">
        <w:t>MATLAB</w:t>
      </w:r>
      <w:r>
        <w:t xml:space="preserve">, Office Suite, </w:t>
      </w:r>
      <w:r w:rsidR="002E1DAE">
        <w:t>Linux</w:t>
      </w:r>
    </w:p>
    <w:p w:rsidR="00B8585B" w:rsidRDefault="00B8585B">
      <w:pPr>
        <w:pStyle w:val="ListBullet"/>
      </w:pPr>
      <w:r>
        <w:t xml:space="preserve">Alloy, </w:t>
      </w:r>
      <w:proofErr w:type="spellStart"/>
      <w:r>
        <w:t>Yices</w:t>
      </w:r>
      <w:proofErr w:type="spellEnd"/>
      <w:r>
        <w:t xml:space="preserve">, </w:t>
      </w:r>
      <w:proofErr w:type="spellStart"/>
      <w:r>
        <w:t>Yakindu</w:t>
      </w:r>
      <w:proofErr w:type="spellEnd"/>
      <w:r>
        <w:t xml:space="preserve">, TLA+, </w:t>
      </w:r>
      <w:proofErr w:type="spellStart"/>
      <w:r>
        <w:t>PlusCal</w:t>
      </w:r>
      <w:proofErr w:type="spellEnd"/>
    </w:p>
    <w:p w:rsidR="00265E1C" w:rsidRDefault="00265E1C">
      <w:pPr>
        <w:pStyle w:val="ListBullet"/>
      </w:pPr>
      <w:r>
        <w:t>Agile Methodology</w:t>
      </w:r>
    </w:p>
    <w:p w:rsidR="00E06161" w:rsidRDefault="00FD4E43" w:rsidP="00297A99">
      <w:pPr>
        <w:pStyle w:val="Subsection"/>
        <w:spacing w:before="120" w:after="60"/>
      </w:pPr>
      <w:r>
        <w:t>hardware</w:t>
      </w:r>
    </w:p>
    <w:p w:rsidR="0088470F" w:rsidRDefault="00B0500E" w:rsidP="00357DC8">
      <w:pPr>
        <w:pStyle w:val="ListBullet"/>
      </w:pPr>
      <w:r>
        <w:t xml:space="preserve">Programmable Logic Controllers/Automation, Circuits, PIC Microcontrollers, </w:t>
      </w:r>
      <w:proofErr w:type="spellStart"/>
      <w:r>
        <w:t>Digilent</w:t>
      </w:r>
      <w:proofErr w:type="spellEnd"/>
      <w:r>
        <w:t xml:space="preserve"> Waveforms</w:t>
      </w:r>
    </w:p>
    <w:sectPr w:rsidR="0088470F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009" w:rsidRDefault="00DA0009">
      <w:pPr>
        <w:spacing w:after="0"/>
      </w:pPr>
      <w:r>
        <w:separator/>
      </w:r>
    </w:p>
  </w:endnote>
  <w:endnote w:type="continuationSeparator" w:id="0">
    <w:p w:rsidR="00DA0009" w:rsidRDefault="00DA0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161" w:rsidRDefault="00A7688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30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009" w:rsidRDefault="00DA0009">
      <w:pPr>
        <w:spacing w:after="0"/>
      </w:pPr>
      <w:r>
        <w:separator/>
      </w:r>
    </w:p>
  </w:footnote>
  <w:footnote w:type="continuationSeparator" w:id="0">
    <w:p w:rsidR="00DA0009" w:rsidRDefault="00DA00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13E2C98"/>
    <w:multiLevelType w:val="hybridMultilevel"/>
    <w:tmpl w:val="20C6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5ED4"/>
    <w:multiLevelType w:val="hybridMultilevel"/>
    <w:tmpl w:val="CBC6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15EF"/>
    <w:multiLevelType w:val="hybridMultilevel"/>
    <w:tmpl w:val="D4E028F2"/>
    <w:lvl w:ilvl="0" w:tplc="2DBC040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523A"/>
    <w:multiLevelType w:val="hybridMultilevel"/>
    <w:tmpl w:val="94261A02"/>
    <w:lvl w:ilvl="0" w:tplc="2DBC040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C5"/>
    <w:rsid w:val="00001036"/>
    <w:rsid w:val="00017992"/>
    <w:rsid w:val="000239A0"/>
    <w:rsid w:val="00033DBD"/>
    <w:rsid w:val="00041543"/>
    <w:rsid w:val="00084424"/>
    <w:rsid w:val="00091EF1"/>
    <w:rsid w:val="00094F35"/>
    <w:rsid w:val="000C00B7"/>
    <w:rsid w:val="000C04E1"/>
    <w:rsid w:val="000D4349"/>
    <w:rsid w:val="000F57E4"/>
    <w:rsid w:val="00112829"/>
    <w:rsid w:val="00134E22"/>
    <w:rsid w:val="001502D3"/>
    <w:rsid w:val="001508C5"/>
    <w:rsid w:val="001520BC"/>
    <w:rsid w:val="001539A1"/>
    <w:rsid w:val="001A4F76"/>
    <w:rsid w:val="001C21BA"/>
    <w:rsid w:val="001C3597"/>
    <w:rsid w:val="001E377B"/>
    <w:rsid w:val="0020468B"/>
    <w:rsid w:val="00223B5E"/>
    <w:rsid w:val="00247E08"/>
    <w:rsid w:val="00257A42"/>
    <w:rsid w:val="00265E1C"/>
    <w:rsid w:val="002832DE"/>
    <w:rsid w:val="00297A99"/>
    <w:rsid w:val="002A2EE0"/>
    <w:rsid w:val="002B09CF"/>
    <w:rsid w:val="002E1DAE"/>
    <w:rsid w:val="002E3E4E"/>
    <w:rsid w:val="002F1AB9"/>
    <w:rsid w:val="002F264E"/>
    <w:rsid w:val="002F6EB0"/>
    <w:rsid w:val="0034405A"/>
    <w:rsid w:val="00353C79"/>
    <w:rsid w:val="003554F0"/>
    <w:rsid w:val="00357DC8"/>
    <w:rsid w:val="00360626"/>
    <w:rsid w:val="00375EFB"/>
    <w:rsid w:val="00384CEF"/>
    <w:rsid w:val="003867F2"/>
    <w:rsid w:val="003955BC"/>
    <w:rsid w:val="003A0A25"/>
    <w:rsid w:val="003A0F67"/>
    <w:rsid w:val="003A1B57"/>
    <w:rsid w:val="003B1902"/>
    <w:rsid w:val="003C01C4"/>
    <w:rsid w:val="003C5832"/>
    <w:rsid w:val="003F78C4"/>
    <w:rsid w:val="00410258"/>
    <w:rsid w:val="00430C7B"/>
    <w:rsid w:val="00444F1E"/>
    <w:rsid w:val="004672B7"/>
    <w:rsid w:val="00490BFF"/>
    <w:rsid w:val="004953A3"/>
    <w:rsid w:val="004B417C"/>
    <w:rsid w:val="004B5FE4"/>
    <w:rsid w:val="004C3A53"/>
    <w:rsid w:val="004C6464"/>
    <w:rsid w:val="004C6C76"/>
    <w:rsid w:val="004D2777"/>
    <w:rsid w:val="004D3B3D"/>
    <w:rsid w:val="004D70AF"/>
    <w:rsid w:val="005037FE"/>
    <w:rsid w:val="00504BC3"/>
    <w:rsid w:val="00513BB1"/>
    <w:rsid w:val="00513F32"/>
    <w:rsid w:val="00554FC4"/>
    <w:rsid w:val="00580F33"/>
    <w:rsid w:val="005874DE"/>
    <w:rsid w:val="005A5E9D"/>
    <w:rsid w:val="005C7008"/>
    <w:rsid w:val="005F74E9"/>
    <w:rsid w:val="00623645"/>
    <w:rsid w:val="0063337C"/>
    <w:rsid w:val="00643325"/>
    <w:rsid w:val="00657E56"/>
    <w:rsid w:val="00664C5E"/>
    <w:rsid w:val="006734D4"/>
    <w:rsid w:val="00691C32"/>
    <w:rsid w:val="006A71A0"/>
    <w:rsid w:val="006F1F7F"/>
    <w:rsid w:val="006F5189"/>
    <w:rsid w:val="00716B1E"/>
    <w:rsid w:val="00722C9D"/>
    <w:rsid w:val="00753ED4"/>
    <w:rsid w:val="007610C1"/>
    <w:rsid w:val="00767259"/>
    <w:rsid w:val="0077482C"/>
    <w:rsid w:val="00796B4A"/>
    <w:rsid w:val="007A22E2"/>
    <w:rsid w:val="007B3FBE"/>
    <w:rsid w:val="007B4057"/>
    <w:rsid w:val="007B4746"/>
    <w:rsid w:val="007B5CDC"/>
    <w:rsid w:val="007B6686"/>
    <w:rsid w:val="007C76C9"/>
    <w:rsid w:val="007E0D37"/>
    <w:rsid w:val="007E4195"/>
    <w:rsid w:val="007E7E7D"/>
    <w:rsid w:val="007F278B"/>
    <w:rsid w:val="0081576D"/>
    <w:rsid w:val="00824B4E"/>
    <w:rsid w:val="00833DC6"/>
    <w:rsid w:val="00841312"/>
    <w:rsid w:val="008575BD"/>
    <w:rsid w:val="008631C3"/>
    <w:rsid w:val="008714E3"/>
    <w:rsid w:val="0088470F"/>
    <w:rsid w:val="00893A50"/>
    <w:rsid w:val="008A390C"/>
    <w:rsid w:val="008A510F"/>
    <w:rsid w:val="008B38CF"/>
    <w:rsid w:val="008C342D"/>
    <w:rsid w:val="008C3943"/>
    <w:rsid w:val="008D2E7A"/>
    <w:rsid w:val="008E17B3"/>
    <w:rsid w:val="008E47B0"/>
    <w:rsid w:val="008E66D6"/>
    <w:rsid w:val="008F7E2B"/>
    <w:rsid w:val="00906362"/>
    <w:rsid w:val="00952E41"/>
    <w:rsid w:val="0097596B"/>
    <w:rsid w:val="00981BB3"/>
    <w:rsid w:val="00982269"/>
    <w:rsid w:val="00983B84"/>
    <w:rsid w:val="009E6473"/>
    <w:rsid w:val="009F0739"/>
    <w:rsid w:val="009F4478"/>
    <w:rsid w:val="00A100B7"/>
    <w:rsid w:val="00A22523"/>
    <w:rsid w:val="00A24BF0"/>
    <w:rsid w:val="00A3617C"/>
    <w:rsid w:val="00A62114"/>
    <w:rsid w:val="00A63A10"/>
    <w:rsid w:val="00A7440E"/>
    <w:rsid w:val="00A76880"/>
    <w:rsid w:val="00A93E43"/>
    <w:rsid w:val="00A95DC7"/>
    <w:rsid w:val="00AA7BC8"/>
    <w:rsid w:val="00AC39D4"/>
    <w:rsid w:val="00AE795B"/>
    <w:rsid w:val="00B0500E"/>
    <w:rsid w:val="00B26B07"/>
    <w:rsid w:val="00B346EF"/>
    <w:rsid w:val="00B37694"/>
    <w:rsid w:val="00B64C34"/>
    <w:rsid w:val="00B8585B"/>
    <w:rsid w:val="00BE12B7"/>
    <w:rsid w:val="00BE6FF4"/>
    <w:rsid w:val="00BF2908"/>
    <w:rsid w:val="00C0592A"/>
    <w:rsid w:val="00C27BC8"/>
    <w:rsid w:val="00C30FB9"/>
    <w:rsid w:val="00C774E3"/>
    <w:rsid w:val="00C83579"/>
    <w:rsid w:val="00C87273"/>
    <w:rsid w:val="00CB1836"/>
    <w:rsid w:val="00CB767D"/>
    <w:rsid w:val="00CD304C"/>
    <w:rsid w:val="00CE0E74"/>
    <w:rsid w:val="00CF210C"/>
    <w:rsid w:val="00D07509"/>
    <w:rsid w:val="00D105EC"/>
    <w:rsid w:val="00D20A05"/>
    <w:rsid w:val="00D55543"/>
    <w:rsid w:val="00D80309"/>
    <w:rsid w:val="00D96437"/>
    <w:rsid w:val="00DA0009"/>
    <w:rsid w:val="00DA117D"/>
    <w:rsid w:val="00DA5FB1"/>
    <w:rsid w:val="00DA7A55"/>
    <w:rsid w:val="00DB2ED2"/>
    <w:rsid w:val="00DD6554"/>
    <w:rsid w:val="00DF09B4"/>
    <w:rsid w:val="00E04F9E"/>
    <w:rsid w:val="00E06161"/>
    <w:rsid w:val="00E16C61"/>
    <w:rsid w:val="00E40E75"/>
    <w:rsid w:val="00E56907"/>
    <w:rsid w:val="00E6306B"/>
    <w:rsid w:val="00E84843"/>
    <w:rsid w:val="00E91D91"/>
    <w:rsid w:val="00EA5829"/>
    <w:rsid w:val="00EA5CB9"/>
    <w:rsid w:val="00EB2AFC"/>
    <w:rsid w:val="00EC0D1E"/>
    <w:rsid w:val="00EE1A57"/>
    <w:rsid w:val="00EE77D8"/>
    <w:rsid w:val="00EF2C84"/>
    <w:rsid w:val="00F128C2"/>
    <w:rsid w:val="00F320B9"/>
    <w:rsid w:val="00F32C53"/>
    <w:rsid w:val="00F54467"/>
    <w:rsid w:val="00F57304"/>
    <w:rsid w:val="00F6354E"/>
    <w:rsid w:val="00F80978"/>
    <w:rsid w:val="00F912C5"/>
    <w:rsid w:val="00FA2BA8"/>
    <w:rsid w:val="00FA39E6"/>
    <w:rsid w:val="00FD2904"/>
    <w:rsid w:val="00FD4E43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C01"/>
  <w15:chartTrackingRefBased/>
  <w15:docId w15:val="{6DB14BCE-3477-42A5-80CF-57663AE2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4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43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FA39E6"/>
    <w:rPr>
      <w:color w:val="39A5B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52E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atthewmorscher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matthewmorscher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6067F40BF04DA79BF1069F3DB0D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92F1-9E66-4284-9670-8422B9C29272}"/>
      </w:docPartPr>
      <w:docPartBody>
        <w:p w:rsidR="00C65C96" w:rsidRDefault="00CD3D8B">
          <w:pPr>
            <w:pStyle w:val="0E6067F40BF04DA79BF1069F3DB0DCE2"/>
          </w:pPr>
          <w:r>
            <w:t>[Your Name]</w:t>
          </w:r>
        </w:p>
      </w:docPartBody>
    </w:docPart>
    <w:docPart>
      <w:docPartPr>
        <w:name w:val="AB3267BC976C4CACB9F0B74699AF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7683-1513-4B63-A59A-8F4D85F660CF}"/>
      </w:docPartPr>
      <w:docPartBody>
        <w:p w:rsidR="00C65C96" w:rsidRDefault="00CD3D8B">
          <w:pPr>
            <w:pStyle w:val="AB3267BC976C4CACB9F0B74699AF84AA"/>
          </w:pPr>
          <w:r>
            <w:t>[Address, City, ST  ZIP Code]</w:t>
          </w:r>
        </w:p>
      </w:docPartBody>
    </w:docPart>
    <w:docPart>
      <w:docPartPr>
        <w:name w:val="FAC2002ECBAB4AF1AD8EC7040E19E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B1F32-3553-4B38-877F-8613670C9090}"/>
      </w:docPartPr>
      <w:docPartBody>
        <w:p w:rsidR="00C65C96" w:rsidRDefault="00CD3D8B">
          <w:pPr>
            <w:pStyle w:val="FAC2002ECBAB4AF1AD8EC7040E19ED22"/>
          </w:pPr>
          <w:r>
            <w:t>[Telephone]</w:t>
          </w:r>
        </w:p>
      </w:docPartBody>
    </w:docPart>
    <w:docPart>
      <w:docPartPr>
        <w:name w:val="2E535F75FFBE497BAE5D0A388DDA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403E1-1F9F-42F6-B3D4-B22DEA0595BC}"/>
      </w:docPartPr>
      <w:docPartBody>
        <w:p w:rsidR="00C65C96" w:rsidRDefault="00CD3D8B">
          <w:pPr>
            <w:pStyle w:val="2E535F75FFBE497BAE5D0A388DDA58A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8B"/>
    <w:rsid w:val="000A779C"/>
    <w:rsid w:val="001200C7"/>
    <w:rsid w:val="001260FD"/>
    <w:rsid w:val="001C5AF2"/>
    <w:rsid w:val="001C669B"/>
    <w:rsid w:val="002A3016"/>
    <w:rsid w:val="00387589"/>
    <w:rsid w:val="004063A1"/>
    <w:rsid w:val="00562FEB"/>
    <w:rsid w:val="005A7738"/>
    <w:rsid w:val="005D3E56"/>
    <w:rsid w:val="00874752"/>
    <w:rsid w:val="008B3C89"/>
    <w:rsid w:val="009B77B4"/>
    <w:rsid w:val="00A03F18"/>
    <w:rsid w:val="00B31653"/>
    <w:rsid w:val="00C65C96"/>
    <w:rsid w:val="00CD3D8B"/>
    <w:rsid w:val="00D0673D"/>
    <w:rsid w:val="00EC3FED"/>
    <w:rsid w:val="00F05F58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067F40BF04DA79BF1069F3DB0DCE2">
    <w:name w:val="0E6067F40BF04DA79BF1069F3DB0DCE2"/>
  </w:style>
  <w:style w:type="paragraph" w:customStyle="1" w:styleId="AB3267BC976C4CACB9F0B74699AF84AA">
    <w:name w:val="AB3267BC976C4CACB9F0B74699AF84AA"/>
  </w:style>
  <w:style w:type="paragraph" w:customStyle="1" w:styleId="FAC2002ECBAB4AF1AD8EC7040E19ED22">
    <w:name w:val="FAC2002ECBAB4AF1AD8EC7040E19ED22"/>
  </w:style>
  <w:style w:type="paragraph" w:customStyle="1" w:styleId="2E535F75FFBE497BAE5D0A388DDA58A0">
    <w:name w:val="2E535F75FFBE497BAE5D0A388DDA58A0"/>
  </w:style>
  <w:style w:type="paragraph" w:customStyle="1" w:styleId="671DF3A98D05405F91CD1E40C41441F3">
    <w:name w:val="671DF3A98D05405F91CD1E40C41441F3"/>
  </w:style>
  <w:style w:type="paragraph" w:customStyle="1" w:styleId="47316549184C47F6B9891B5E2ECE8C7F">
    <w:name w:val="47316549184C47F6B9891B5E2ECE8C7F"/>
  </w:style>
  <w:style w:type="paragraph" w:customStyle="1" w:styleId="D1FE8F09FDAF4931B5354BF80D8AD719">
    <w:name w:val="D1FE8F09FDAF4931B5354BF80D8AD719"/>
  </w:style>
  <w:style w:type="paragraph" w:customStyle="1" w:styleId="941DDC4967E64845BCA35CF0130C96AF">
    <w:name w:val="941DDC4967E64845BCA35CF0130C96AF"/>
  </w:style>
  <w:style w:type="paragraph" w:customStyle="1" w:styleId="1D1FA83B3FD344278691DBDBC9625437">
    <w:name w:val="1D1FA83B3FD344278691DBDBC9625437"/>
  </w:style>
  <w:style w:type="character" w:styleId="PlaceholderText">
    <w:name w:val="Placeholder Text"/>
    <w:basedOn w:val="DefaultParagraphFont"/>
    <w:uiPriority w:val="99"/>
    <w:semiHidden/>
    <w:rsid w:val="00562FEB"/>
    <w:rPr>
      <w:color w:val="808080"/>
    </w:rPr>
  </w:style>
  <w:style w:type="paragraph" w:customStyle="1" w:styleId="7EF9326C0AEA427AA72D2D5727A4BC80">
    <w:name w:val="7EF9326C0AEA427AA72D2D5727A4BC80"/>
  </w:style>
  <w:style w:type="paragraph" w:customStyle="1" w:styleId="20071F62EC8C451CA689864D9FB003CB">
    <w:name w:val="20071F62EC8C451CA689864D9FB003C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4B1229C2760416085C978DA30434F06">
    <w:name w:val="74B1229C2760416085C978DA30434F06"/>
  </w:style>
  <w:style w:type="paragraph" w:customStyle="1" w:styleId="3B2CF3ABAC8E469AB894AB4632C57464">
    <w:name w:val="3B2CF3ABAC8E469AB894AB4632C57464"/>
  </w:style>
  <w:style w:type="paragraph" w:customStyle="1" w:styleId="2A06D0C4CB0641DC88E6C7E432C2F8ED">
    <w:name w:val="2A06D0C4CB0641DC88E6C7E432C2F8ED"/>
  </w:style>
  <w:style w:type="paragraph" w:customStyle="1" w:styleId="E4EE0638B4F44101809EC2676E8DE2AC">
    <w:name w:val="E4EE0638B4F44101809EC2676E8DE2AC"/>
  </w:style>
  <w:style w:type="paragraph" w:customStyle="1" w:styleId="214A26534E5448BBA161D56A13F62D26">
    <w:name w:val="214A26534E5448BBA161D56A13F62D26"/>
  </w:style>
  <w:style w:type="paragraph" w:customStyle="1" w:styleId="4EE9E3A6FE024EF0AD85FFBFD999F0F0">
    <w:name w:val="4EE9E3A6FE024EF0AD85FFBFD999F0F0"/>
  </w:style>
  <w:style w:type="paragraph" w:customStyle="1" w:styleId="BFBE14859F034ACBB4ADBF30E50FF74E">
    <w:name w:val="BFBE14859F034ACBB4ADBF30E50FF74E"/>
  </w:style>
  <w:style w:type="paragraph" w:customStyle="1" w:styleId="F30F020567AB432CA227FDE18BB6A375">
    <w:name w:val="F30F020567AB432CA227FDE18BB6A375"/>
    <w:rsid w:val="00D0673D"/>
  </w:style>
  <w:style w:type="paragraph" w:customStyle="1" w:styleId="82400DC0E2804098AE115A130B96DF83">
    <w:name w:val="82400DC0E2804098AE115A130B96DF83"/>
    <w:rsid w:val="00D0673D"/>
  </w:style>
  <w:style w:type="paragraph" w:customStyle="1" w:styleId="91EC593A1F9B4504BF988D2105C55476">
    <w:name w:val="91EC593A1F9B4504BF988D2105C55476"/>
    <w:rsid w:val="00562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5500 Wabash Ave CM444 Terre Haute, IN 47803</CompanyAddress>
  <CompanyPhone>614-507-9704</CompanyPhone>
  <CompanyFax/>
  <CompanyEmail>morschm@rose-hulman.edu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Morscher</dc:creator>
  <cp:keywords/>
  <cp:lastModifiedBy>Matthew Morscher</cp:lastModifiedBy>
  <cp:revision>21</cp:revision>
  <cp:lastPrinted>2016-09-27T14:25:00Z</cp:lastPrinted>
  <dcterms:created xsi:type="dcterms:W3CDTF">2017-04-29T02:32:00Z</dcterms:created>
  <dcterms:modified xsi:type="dcterms:W3CDTF">2017-04-29T02:44:00Z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